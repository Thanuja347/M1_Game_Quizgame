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7C3CC" w14:textId="77777777" w:rsidR="007C751C" w:rsidRDefault="00783B71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59264" behindDoc="0" locked="0" layoutInCell="1" allowOverlap="1" wp14:anchorId="0875B231" wp14:editId="2641C430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178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103CBB" wp14:editId="3DF69CDD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3C2F7F" w14:textId="77777777" w:rsidR="007C751C" w:rsidRDefault="00783B71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lang w:val="en-IN"/>
                              </w:rPr>
                              <w:t>quiz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14:paraId="79F6ED7B" w14:textId="77777777" w:rsidR="007C751C" w:rsidRDefault="007C751C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1101796E" w14:textId="77777777" w:rsidR="007C751C" w:rsidRDefault="007C751C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009C1A40" w14:textId="77777777" w:rsidR="007C751C" w:rsidRDefault="007C751C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7FA7BFF2" w14:textId="77777777" w:rsidR="007C751C" w:rsidRDefault="007C751C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617B97AE" w14:textId="77777777" w:rsidR="007C751C" w:rsidRDefault="00783B71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Code: &lt;CODE&gt;</w:t>
                            </w:r>
                          </w:p>
                          <w:p w14:paraId="5D76E1D3" w14:textId="77777777" w:rsidR="007C751C" w:rsidRDefault="007C751C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34C23FE8" w14:textId="77777777" w:rsidR="007C751C" w:rsidRDefault="007C751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" filled="f" stroked="f" strokeweight=".5pt">
                <v:path arrowok="t"/>
                <v:textbox>
                  <w:txbxContent>
                    <w:p w:rsidR="007C751C" w:rsidRDefault="00783B71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>
                        <w:rPr>
                          <w:rFonts w:ascii="Arial" w:hAnsi="Arial" w:cs="Arial"/>
                          <w:sz w:val="56"/>
                          <w:lang w:val="en-IN"/>
                        </w:rPr>
                        <w:t>quiz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:rsidR="007C751C" w:rsidRDefault="007C751C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7C751C" w:rsidRDefault="007C751C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7C751C" w:rsidRDefault="007C751C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7C751C" w:rsidRDefault="007C751C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7C751C" w:rsidRDefault="00783B71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Code: &lt;CODE&gt;</w:t>
                      </w:r>
                    </w:p>
                    <w:p w:rsidR="007C751C" w:rsidRDefault="007C751C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7C751C" w:rsidRDefault="007C751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7178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EC9657" wp14:editId="67504917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6350" t="1905" r="4445" b="127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830" cy="844550"/>
                          <a:chOff x="0" y="0"/>
                          <a:chExt cx="15335" cy="16208"/>
                        </a:xfrm>
                      </wpg:grpSpPr>
                      <wps:wsp>
                        <wps:cNvPr id="7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" cy="16208"/>
                          </a:xfrm>
                          <a:custGeom>
                            <a:avLst/>
                            <a:gdLst>
                              <a:gd name="T0" fmla="*/ 985838 w 777"/>
                              <a:gd name="T1" fmla="*/ 0 h 1021"/>
                              <a:gd name="T2" fmla="*/ 0 w 777"/>
                              <a:gd name="T3" fmla="*/ 1620837 h 1021"/>
                              <a:gd name="T4" fmla="*/ 985838 w 777"/>
                              <a:gd name="T5" fmla="*/ 1620837 h 1021"/>
                              <a:gd name="T6" fmla="*/ 1233488 w 777"/>
                              <a:gd name="T7" fmla="*/ 1246187 h 1021"/>
                              <a:gd name="T8" fmla="*/ 366713 w 777"/>
                              <a:gd name="T9" fmla="*/ 1246187 h 1021"/>
                              <a:gd name="T10" fmla="*/ 1109663 w 777"/>
                              <a:gd name="T11" fmla="*/ 0 h 1021"/>
                              <a:gd name="T12" fmla="*/ 985838 w 777"/>
                              <a:gd name="T13" fmla="*/ 0 h 102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6"/>
                        <wps:cNvSpPr>
                          <a:spLocks/>
                        </wps:cNvSpPr>
                        <wps:spPr bwMode="auto">
                          <a:xfrm>
                            <a:off x="7191" y="0"/>
                            <a:ext cx="8144" cy="11366"/>
                          </a:xfrm>
                          <a:custGeom>
                            <a:avLst/>
                            <a:gdLst>
                              <a:gd name="T0" fmla="*/ 690563 w 513"/>
                              <a:gd name="T1" fmla="*/ 0 h 716"/>
                              <a:gd name="T2" fmla="*/ 814388 w 513"/>
                              <a:gd name="T3" fmla="*/ 0 h 716"/>
                              <a:gd name="T4" fmla="*/ 123825 w 513"/>
                              <a:gd name="T5" fmla="*/ 1136650 h 716"/>
                              <a:gd name="T6" fmla="*/ 0 w 513"/>
                              <a:gd name="T7" fmla="*/ 1136650 h 716"/>
                              <a:gd name="T8" fmla="*/ 690563 w 513"/>
                              <a:gd name="T9" fmla="*/ 0 h 71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026492" id="Group 7" o:spid="_x0000_s1026" style="position:absolute;margin-left:-19pt;margin-top:-38.1pt;width:62.9pt;height:66.5pt;z-index:251662336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" path="m621,l,1021r621,l777,785r-546,l699,,621,xe" fillcolor="#058eff" stroked="f">
                  <v:path arrowok="t" o:connecttype="custom" o:connectlocs="15649068,0;0,25730192;15649068,25730192;19580233,19782761;5821156,19782761;17614651,0;1564906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" path="m435,r78,l78,716,,716,435,xe" fillcolor="#058eff" stroked="f">
                  <v:path arrowok="t" o:connecttype="custom" o:connectlocs="10962856,0;12928608,0;1965752,18043525;0,18043525;10962856,0" o:connectangles="0,0,0,0,0"/>
                </v:shape>
                <w10:wrap anchorx="margin"/>
              </v:group>
            </w:pict>
          </mc:Fallback>
        </mc:AlternateContent>
      </w:r>
      <w:r w:rsidR="00167178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E10EE1F" wp14:editId="3A8BCAEB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6350" t="7620" r="8255" b="2540"/>
                <wp:wrapNone/>
                <wp:docPr id="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395" cy="808990"/>
                          <a:chOff x="48550" y="10748"/>
                          <a:chExt cx="15001" cy="16240"/>
                        </a:xfrm>
                      </wpg:grpSpPr>
                      <wps:wsp>
                        <wps:cNvPr id="2" name="Freeform 101"/>
                        <wps:cNvSpPr>
                          <a:spLocks/>
                        </wps:cNvSpPr>
                        <wps:spPr bwMode="auto">
                          <a:xfrm>
                            <a:off x="51058" y="10748"/>
                            <a:ext cx="12493" cy="3937"/>
                          </a:xfrm>
                          <a:custGeom>
                            <a:avLst/>
                            <a:gdLst>
                              <a:gd name="T0" fmla="*/ 638175 w 787"/>
                              <a:gd name="T1" fmla="*/ 393700 h 248"/>
                              <a:gd name="T2" fmla="*/ 1004888 w 787"/>
                              <a:gd name="T3" fmla="*/ 393700 h 248"/>
                              <a:gd name="T4" fmla="*/ 1249363 w 787"/>
                              <a:gd name="T5" fmla="*/ 0 h 248"/>
                              <a:gd name="T6" fmla="*/ 239713 w 787"/>
                              <a:gd name="T7" fmla="*/ 0 h 248"/>
                              <a:gd name="T8" fmla="*/ 0 w 787"/>
                              <a:gd name="T9" fmla="*/ 390525 h 248"/>
                              <a:gd name="T10" fmla="*/ 638175 w 787"/>
                              <a:gd name="T11" fmla="*/ 393700 h 24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02"/>
                        <wps:cNvSpPr>
                          <a:spLocks/>
                        </wps:cNvSpPr>
                        <wps:spPr bwMode="auto">
                          <a:xfrm>
                            <a:off x="52375" y="15749"/>
                            <a:ext cx="8097" cy="11240"/>
                          </a:xfrm>
                          <a:custGeom>
                            <a:avLst/>
                            <a:gdLst>
                              <a:gd name="T0" fmla="*/ 690563 w 510"/>
                              <a:gd name="T1" fmla="*/ 0 h 708"/>
                              <a:gd name="T2" fmla="*/ 809625 w 510"/>
                              <a:gd name="T3" fmla="*/ 0 h 708"/>
                              <a:gd name="T4" fmla="*/ 123825 w 510"/>
                              <a:gd name="T5" fmla="*/ 1123950 h 708"/>
                              <a:gd name="T6" fmla="*/ 0 w 510"/>
                              <a:gd name="T7" fmla="*/ 1123950 h 708"/>
                              <a:gd name="T8" fmla="*/ 690563 w 510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03"/>
                        <wps:cNvSpPr>
                          <a:spLocks/>
                        </wps:cNvSpPr>
                        <wps:spPr bwMode="auto">
                          <a:xfrm>
                            <a:off x="48550" y="15749"/>
                            <a:ext cx="8032" cy="11240"/>
                          </a:xfrm>
                          <a:custGeom>
                            <a:avLst/>
                            <a:gdLst>
                              <a:gd name="T0" fmla="*/ 682625 w 506"/>
                              <a:gd name="T1" fmla="*/ 0 h 708"/>
                              <a:gd name="T2" fmla="*/ 803275 w 506"/>
                              <a:gd name="T3" fmla="*/ 0 h 708"/>
                              <a:gd name="T4" fmla="*/ 120650 w 506"/>
                              <a:gd name="T5" fmla="*/ 1123950 h 708"/>
                              <a:gd name="T6" fmla="*/ 0 w 506"/>
                              <a:gd name="T7" fmla="*/ 1123950 h 708"/>
                              <a:gd name="T8" fmla="*/ 682625 w 506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38E13" id="Group 10" o:spid="_x0000_s1026" style="position:absolute;margin-left:375.5pt;margin-top:.6pt;width:58.85pt;height:63.7pt;z-index:251663360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" path="m402,248r231,l787,,151,,,246r402,2xe" fillcolor="#058eff" stroked="f">
                  <v:path arrowok="t" o:connecttype="custom" o:connectlocs="10130521,6249988;15951799,6249988;19832645,0;3805254,0;0,6199584;10130521,6249988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" path="m435,r75,l78,708,,708,435,xe" fillcolor="#058eff" stroked="f">
                  <v:path arrowok="t" o:connecttype="custom" o:connectlocs="10963703,0;12853988,0;1965904,17843500;0,17843500;1096370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" path="m430,r76,l76,708,,708,430,xe" fillcolor="#058eff" stroked="f">
                  <v:path arrowok="t" o:connecttype="custom" o:connectlocs="10835660,0;12750800,0;1915140,17843500;0,17843500;10835660,0" o:connectangles="0,0,0,0,0"/>
                </v:shape>
              </v:group>
            </w:pict>
          </mc:Fallback>
        </mc:AlternateContent>
      </w:r>
      <w:r>
        <w:rPr>
          <w:rFonts w:ascii="Arial" w:hAnsi="Arial" w:cs="Arial"/>
          <w:sz w:val="18"/>
        </w:rPr>
        <w:t>./</w:t>
      </w:r>
    </w:p>
    <w:p w14:paraId="1D4F5981" w14:textId="77777777" w:rsidR="007C751C" w:rsidRDefault="00167178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FF460EE" wp14:editId="7D374FD7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0"/>
                <wp:wrapTight wrapText="bothSides">
                  <wp:wrapPolygon edited="0">
                    <wp:start x="253" y="0"/>
                    <wp:lineTo x="253" y="21278"/>
                    <wp:lineTo x="21305" y="21278"/>
                    <wp:lineTo x="21305" y="0"/>
                    <wp:lineTo x="253" y="0"/>
                  </wp:wrapPolygon>
                </wp:wrapTight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0C119B" w14:textId="77777777" w:rsidR="007C751C" w:rsidRDefault="00783B71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14:paraId="610C433E" w14:textId="77777777" w:rsidR="007C751C" w:rsidRDefault="00783B71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14:paraId="2E7C9CDB" w14:textId="77777777" w:rsidR="007C751C" w:rsidRDefault="00783B71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14:paraId="7D9A56A5" w14:textId="77777777" w:rsidR="007C751C" w:rsidRDefault="00783B71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14:paraId="24FAF706" w14:textId="77777777" w:rsidR="007C751C" w:rsidRDefault="007C751C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4AE3570E" w14:textId="77777777" w:rsidR="007C751C" w:rsidRDefault="007C751C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14:paraId="0E8F7E91" w14:textId="77777777" w:rsidR="007C751C" w:rsidRDefault="007C751C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1F74948" w14:textId="77777777" w:rsidR="007C751C" w:rsidRDefault="007C751C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6C3295E" w14:textId="77777777" w:rsidR="007C751C" w:rsidRDefault="007C751C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3816EFAA" w14:textId="77777777" w:rsidR="007C751C" w:rsidRDefault="007C751C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62F5119D" w14:textId="77777777" w:rsidR="007C751C" w:rsidRDefault="007C751C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27" style="position:absolute;margin-left:-44.25pt;margin-top:537.15pt;width:384.75pt;height:6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:rsidR="007C751C" w:rsidRDefault="00783B71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:rsidR="007C751C" w:rsidRDefault="00783B71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:rsidR="007C751C" w:rsidRDefault="00783B71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:rsidR="007C751C" w:rsidRDefault="00783B71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:rsidR="007C751C" w:rsidRDefault="007C751C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:rsidR="007C751C" w:rsidRDefault="007C751C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:rsidR="007C751C" w:rsidRDefault="007C751C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7C751C" w:rsidRDefault="007C751C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7C751C" w:rsidRDefault="007C751C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7C751C" w:rsidRDefault="007C751C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7C751C" w:rsidRDefault="007C751C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783B71">
        <w:rPr>
          <w:noProof/>
          <w:lang w:val="en-IN" w:eastAsia="en-IN" w:bidi="ar-SA"/>
        </w:rPr>
        <w:drawing>
          <wp:anchor distT="0" distB="0" distL="114300" distR="114300" simplePos="0" relativeHeight="251664384" behindDoc="1" locked="0" layoutInCell="1" allowOverlap="1" wp14:anchorId="4DFEF2F3" wp14:editId="48BB3A4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3B71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56"/>
        <w:gridCol w:w="1068"/>
        <w:gridCol w:w="1780"/>
        <w:gridCol w:w="1619"/>
        <w:gridCol w:w="1904"/>
        <w:gridCol w:w="2685"/>
      </w:tblGrid>
      <w:tr w:rsidR="007C751C" w14:paraId="5D07FA31" w14:textId="77777777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08296F07" w14:textId="77777777" w:rsidR="007C751C" w:rsidRDefault="00783B7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389505C2" w14:textId="77777777" w:rsidR="007C751C" w:rsidRDefault="00783B7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0AAF61" w14:textId="77777777" w:rsidR="007C751C" w:rsidRDefault="00783B7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5CF6F627" w14:textId="77777777" w:rsidR="007C751C" w:rsidRDefault="00783B7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094E0ED0" w14:textId="77777777" w:rsidR="007C751C" w:rsidRDefault="00783B7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129AF079" w14:textId="77777777" w:rsidR="007C751C" w:rsidRDefault="00783B7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7C751C" w14:paraId="78968E0B" w14:textId="77777777">
        <w:trPr>
          <w:cantSplit/>
          <w:trHeight w:val="1264"/>
        </w:trPr>
        <w:tc>
          <w:tcPr>
            <w:tcW w:w="609" w:type="pct"/>
            <w:vAlign w:val="center"/>
          </w:tcPr>
          <w:p w14:paraId="16161866" w14:textId="77777777" w:rsidR="007C751C" w:rsidRDefault="00783B7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68B2B86D" w14:textId="77777777" w:rsidR="007C751C" w:rsidRDefault="00167178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21/11</w:t>
            </w:r>
            <w:r w:rsidR="00783B71">
              <w:rPr>
                <w:rFonts w:cs="Arial"/>
              </w:rPr>
              <w:t>/2021</w:t>
            </w:r>
          </w:p>
        </w:tc>
        <w:tc>
          <w:tcPr>
            <w:tcW w:w="863" w:type="pct"/>
            <w:vAlign w:val="center"/>
          </w:tcPr>
          <w:p w14:paraId="2B5A105B" w14:textId="25B546F8" w:rsidR="007C751C" w:rsidRDefault="0072707C">
            <w:pPr>
              <w:pStyle w:val="TableText"/>
              <w:spacing w:after="0"/>
              <w:ind w:left="-54" w:firstLine="5"/>
              <w:jc w:val="center"/>
              <w:rPr>
                <w:rFonts w:cs="Arial"/>
                <w:lang w:val="en-IN"/>
              </w:rPr>
            </w:pPr>
            <w:r>
              <w:rPr>
                <w:rFonts w:cs="Arial"/>
                <w:lang w:val="en-IN"/>
              </w:rPr>
              <w:t>G.Thanuja</w:t>
            </w:r>
          </w:p>
        </w:tc>
        <w:tc>
          <w:tcPr>
            <w:tcW w:w="785" w:type="pct"/>
            <w:vAlign w:val="center"/>
          </w:tcPr>
          <w:p w14:paraId="393235F8" w14:textId="77777777" w:rsidR="007C751C" w:rsidRDefault="007C751C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564D4CCD" w14:textId="77777777" w:rsidR="007C751C" w:rsidRDefault="007C751C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6E8828EA" w14:textId="77777777" w:rsidR="007C751C" w:rsidRDefault="007C751C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2D431B5" w14:textId="77777777" w:rsidR="007C751C" w:rsidRDefault="00783B7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6183D461" w14:textId="77777777" w:rsidR="007C751C" w:rsidRDefault="007C751C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19776F19" w14:textId="77777777" w:rsidR="007C751C" w:rsidRDefault="007C751C">
      <w:pPr>
        <w:pStyle w:val="TOCHeading1"/>
        <w:jc w:val="center"/>
        <w:rPr>
          <w:rFonts w:ascii="Arial" w:hAnsi="Arial" w:cs="Arial"/>
        </w:rPr>
      </w:pPr>
      <w:bookmarkStart w:id="0" w:name="_Toc229764175"/>
      <w:bookmarkStart w:id="1" w:name="_Toc229759047"/>
    </w:p>
    <w:p w14:paraId="15EDCE1A" w14:textId="77777777" w:rsidR="007C751C" w:rsidRDefault="007C751C">
      <w:pPr>
        <w:pStyle w:val="TOCHeading1"/>
        <w:jc w:val="center"/>
        <w:rPr>
          <w:rFonts w:ascii="Arial" w:hAnsi="Arial" w:cs="Arial"/>
        </w:rPr>
      </w:pPr>
    </w:p>
    <w:p w14:paraId="5F0881E0" w14:textId="77777777" w:rsidR="007C751C" w:rsidRDefault="007C751C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646B64AF" w14:textId="77777777" w:rsidR="007C751C" w:rsidRDefault="007C751C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07028683" w14:textId="77777777" w:rsidR="007C751C" w:rsidRDefault="007C751C">
          <w:pPr>
            <w:pStyle w:val="TOCHeading1"/>
          </w:pPr>
        </w:p>
        <w:p w14:paraId="06EF0983" w14:textId="77777777" w:rsidR="007C751C" w:rsidRDefault="003B5AA1"/>
      </w:sdtContent>
    </w:sdt>
    <w:p w14:paraId="1B4CA9BA" w14:textId="77777777" w:rsidR="007C751C" w:rsidRDefault="007C751C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671814D1" w14:textId="77777777" w:rsidR="007C751C" w:rsidRDefault="007C751C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21E3845F" w14:textId="77777777" w:rsidR="007C751C" w:rsidRDefault="007C751C"/>
    <w:p w14:paraId="305A0050" w14:textId="77777777" w:rsidR="007C751C" w:rsidRDefault="007C751C"/>
    <w:bookmarkEnd w:id="0"/>
    <w:bookmarkEnd w:id="1"/>
    <w:bookmarkEnd w:id="2"/>
    <w:bookmarkEnd w:id="3"/>
    <w:p w14:paraId="07CAC1B3" w14:textId="77777777" w:rsidR="007C751C" w:rsidRDefault="007C751C"/>
    <w:sectPr w:rsidR="007C751C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2BA6D6" w14:textId="77777777" w:rsidR="003B5AA1" w:rsidRDefault="003B5AA1">
      <w:r>
        <w:separator/>
      </w:r>
    </w:p>
  </w:endnote>
  <w:endnote w:type="continuationSeparator" w:id="0">
    <w:p w14:paraId="175D987A" w14:textId="77777777" w:rsidR="003B5AA1" w:rsidRDefault="003B5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E197B" w14:textId="77777777" w:rsidR="007C751C" w:rsidRDefault="007C751C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7C751C" w14:paraId="48E4254D" w14:textId="77777777">
      <w:tc>
        <w:tcPr>
          <w:tcW w:w="3960" w:type="dxa"/>
        </w:tcPr>
        <w:p w14:paraId="2BE44818" w14:textId="77777777" w:rsidR="007C751C" w:rsidRDefault="00783B71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6FAE9456" w14:textId="77777777" w:rsidR="007C751C" w:rsidRDefault="00783B71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AutoText"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AutoText"/>
                </w:docPartObj>
              </w:sdtPr>
              <w:sdtEndPr/>
              <w:sdtContent>
                <w:p w14:paraId="177D9C5C" w14:textId="77777777" w:rsidR="007C751C" w:rsidRDefault="00783B7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Page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7178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b/>
                      <w:sz w:val="20"/>
                      <w:szCs w:val="20"/>
                    </w:rPr>
                    <w:t xml:space="preserve"> of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7178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7377D76E" w14:textId="77777777" w:rsidR="007C751C" w:rsidRDefault="007C751C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3A778" w14:textId="77777777" w:rsidR="003B5AA1" w:rsidRDefault="003B5AA1">
      <w:r>
        <w:separator/>
      </w:r>
    </w:p>
  </w:footnote>
  <w:footnote w:type="continuationSeparator" w:id="0">
    <w:p w14:paraId="235CA62D" w14:textId="77777777" w:rsidR="003B5AA1" w:rsidRDefault="003B5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7E5B6" w14:textId="77777777" w:rsidR="007C751C" w:rsidRDefault="007C751C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7C751C" w14:paraId="52EC399F" w14:textId="77777777">
      <w:tc>
        <w:tcPr>
          <w:tcW w:w="6768" w:type="dxa"/>
        </w:tcPr>
        <w:p w14:paraId="48E4450B" w14:textId="77777777" w:rsidR="007C751C" w:rsidRDefault="00783B71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14:paraId="78398D3C" w14:textId="77777777" w:rsidR="007C751C" w:rsidRDefault="00783B71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50A8BAA1" wp14:editId="740C9850">
                <wp:extent cx="1626235" cy="382270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6B684B" w14:textId="77777777" w:rsidR="007C751C" w:rsidRDefault="007C751C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0945"/>
    <w:multiLevelType w:val="multilevel"/>
    <w:tmpl w:val="0DBC0945"/>
    <w:lvl w:ilvl="0">
      <w:start w:val="1"/>
      <w:numFmt w:val="bullet"/>
      <w:pStyle w:val="BulletL1"/>
      <w:lvlText w:val="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gutterAtTop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178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87423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5AA1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7C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83B71"/>
    <w:rsid w:val="00786A9A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C751C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4C3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17A7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3CD3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color="white">
      <v:fill color="white"/>
      <v:stroke color="white" weight="2.5pt"/>
    </o:shapedefaults>
    <o:shapelayout v:ext="edit">
      <o:idmap v:ext="edit" data="1"/>
    </o:shapelayout>
  </w:shapeDefaults>
  <w:decimalSymbol w:val="."/>
  <w:listSeparator w:val=","/>
  <w14:docId w14:val="44B7B129"/>
  <w15:docId w15:val="{46FA9DE6-05BF-4304-9B2B-7CD1F9E1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0" w:unhideWhenUsed="1"/>
    <w:lsdException w:name="header" w:uiPriority="0" w:unhideWhenUsed="1" w:qFormat="1"/>
    <w:lsdException w:name="footer" w:unhideWhenUsed="1"/>
    <w:lsdException w:name="index heading" w:semiHidden="1" w:uiPriority="0" w:qFormat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360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1"/>
    <w:qFormat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sz w:val="18"/>
      <w:szCs w:val="18"/>
    </w:rPr>
  </w:style>
  <w:style w:type="character" w:styleId="CommentReference">
    <w:name w:val="annotation reference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styleId="Emphasis">
    <w:name w:val="Emphasis"/>
    <w:uiPriority w:val="20"/>
    <w:qFormat/>
    <w:rPr>
      <w:b/>
      <w:bCs/>
      <w:i/>
      <w:iCs/>
      <w:color w:val="5A5A5A"/>
    </w:rPr>
  </w:style>
  <w:style w:type="character" w:styleId="FollowedHyperlink">
    <w:name w:val="FollowedHyperlink"/>
    <w:uiPriority w:val="99"/>
    <w:semiHidden/>
    <w:unhideWhenUsed/>
    <w:rPr>
      <w:color w:val="3EBBF0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styleId="Hyperlink">
    <w:name w:val="Hyperlink"/>
    <w:uiPriority w:val="99"/>
    <w:unhideWhenUsed/>
    <w:rPr>
      <w:color w:val="9454C3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</w:style>
  <w:style w:type="paragraph" w:styleId="IndexHeading">
    <w:name w:val="index heading"/>
    <w:basedOn w:val="Normal"/>
    <w:next w:val="Index1"/>
    <w:semiHidden/>
    <w:qFormat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PageNumber">
    <w:name w:val="page number"/>
    <w:basedOn w:val="DefaultParagraphFont"/>
  </w:style>
  <w:style w:type="character" w:styleId="Strong">
    <w:name w:val="Strong"/>
    <w:uiPriority w:val="22"/>
    <w:qFormat/>
    <w:rPr>
      <w:b/>
      <w:bCs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customStyle="1" w:styleId="SubtleEmphasis1">
    <w:name w:val="Subtle Emphasis1"/>
    <w:uiPriority w:val="19"/>
    <w:qFormat/>
    <w:rPr>
      <w:i/>
      <w:iCs/>
      <w:color w:val="5A5A5A"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629DD1"/>
      <w:sz w:val="22"/>
      <w:szCs w:val="22"/>
    </w:rPr>
  </w:style>
  <w:style w:type="character" w:customStyle="1" w:styleId="SubtleReference1">
    <w:name w:val="Subtle Reference1"/>
    <w:uiPriority w:val="31"/>
    <w:qFormat/>
    <w:rPr>
      <w:color w:val="auto"/>
      <w:u w:val="single" w:color="7F8FA9"/>
    </w:rPr>
  </w:style>
  <w:style w:type="character" w:customStyle="1" w:styleId="IntenseReference1">
    <w:name w:val="Intense Reference1"/>
    <w:uiPriority w:val="32"/>
    <w:qFormat/>
    <w:rPr>
      <w:b/>
      <w:bCs/>
      <w:color w:val="596984"/>
      <w:u w:val="single" w:color="7F8FA9"/>
    </w:rPr>
  </w:style>
  <w:style w:type="character" w:customStyle="1" w:styleId="BookTitle1">
    <w:name w:val="Book Title1"/>
    <w:uiPriority w:val="33"/>
    <w:qFormat/>
    <w:rPr>
      <w:rFonts w:ascii="Cambria" w:eastAsia="Times New Roman" w:hAnsi="Cambria" w:cs="Times New Roman"/>
      <w:b/>
      <w:bCs/>
      <w:i/>
      <w:iCs/>
      <w:color w:val="auto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paragraph" w:customStyle="1" w:styleId="LogoText">
    <w:name w:val="LogoText"/>
    <w:basedOn w:val="CommentText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character" w:customStyle="1" w:styleId="CommentTextChar">
    <w:name w:val="Comment Text Char"/>
    <w:link w:val="CommentText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BulletL1">
    <w:name w:val="Bullet_L1"/>
    <w:basedOn w:val="Normal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Pr>
      <w:color w:val="808080"/>
    </w:rPr>
  </w:style>
  <w:style w:type="character" w:customStyle="1" w:styleId="DateChar">
    <w:name w:val="Date Char"/>
    <w:link w:val="Date"/>
    <w:qFormat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customStyle="1" w:styleId="BodyTextChar">
    <w:name w:val="Body Text Char"/>
    <w:basedOn w:val="DefaultParagraphFont"/>
    <w:uiPriority w:val="99"/>
    <w:semiHidden/>
    <w:qFormat/>
  </w:style>
  <w:style w:type="character" w:customStyle="1" w:styleId="BodyTextChar1">
    <w:name w:val="Body Text Char1"/>
    <w:link w:val="BodyText"/>
    <w:qFormat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qFormat/>
    <w:pPr>
      <w:spacing w:after="200" w:line="276" w:lineRule="auto"/>
    </w:pPr>
    <w:rPr>
      <w:sz w:val="22"/>
      <w:szCs w:val="22"/>
      <w:lang w:val="en-US" w:eastAsia="ja-JP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qFormat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vision1">
    <w:name w:val="Revision1"/>
    <w:hidden/>
    <w:uiPriority w:val="99"/>
    <w:semiHidden/>
    <w:qFormat/>
    <w:rPr>
      <w:sz w:val="22"/>
      <w:szCs w:val="22"/>
      <w:lang w:val="en-US" w:eastAsia="en-US" w:bidi="en-US"/>
    </w:rPr>
  </w:style>
  <w:style w:type="table" w:customStyle="1" w:styleId="GridTable4-Accent51">
    <w:name w:val="Grid Table 4 - Accent 51"/>
    <w:basedOn w:val="TableNormal"/>
    <w:uiPriority w:val="49"/>
    <w:qFormat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Pr>
      <w:color w:val="2B579A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34"/>
    <customShpInfo spid="_x0000_s1033"/>
    <customShpInfo spid="_x0000_s1032"/>
    <customShpInfo spid="_x0000_s1029"/>
    <customShpInfo spid="_x0000_s1031"/>
    <customShpInfo spid="_x0000_s1030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D1D0D811-0D24-4146-A0DC-9673199AAC8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89FE2A9-B94E-4CCE-9C98-E630FA494FD5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7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1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thanuja reddy</cp:lastModifiedBy>
  <cp:revision>3</cp:revision>
  <cp:lastPrinted>2014-03-29T07:34:00Z</cp:lastPrinted>
  <dcterms:created xsi:type="dcterms:W3CDTF">2021-11-21T07:12:00Z</dcterms:created>
  <dcterms:modified xsi:type="dcterms:W3CDTF">2021-11-23T15:49:00Z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KSOProductBuildVer">
    <vt:lpwstr>1033-11.2.0.10265</vt:lpwstr>
  </property>
  <property fmtid="{D5CDD505-2E9C-101B-9397-08002B2CF9AE}" pid="11" name="ICV">
    <vt:lpwstr>36A3AAB847874C1284139A7004E7C9A0</vt:lpwstr>
  </property>
</Properties>
</file>